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1358E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533960766"/>
                                        <w:placeholder>
                                          <w:docPart w:val="D30CCA940DF9403497B1C17E3ED2C00F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M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AE3AAA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1358E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533960766"/>
                                  <w:placeholder>
                                    <w:docPart w:val="D30CCA940DF9403497B1C17E3ED2C00F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M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AE3AAA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AE3AAA" w:rsidP="004B4147">
            <w:pPr>
              <w:pStyle w:val="Title"/>
            </w:pPr>
            <w:r>
              <w:t>Mike</w:t>
            </w:r>
          </w:p>
          <w:p w:rsidR="004B4147" w:rsidRPr="004B4147" w:rsidRDefault="00AE3AAA" w:rsidP="00A21AF8">
            <w:pPr>
              <w:pStyle w:val="Subtitle"/>
            </w:pPr>
            <w:r>
              <w:t>Trivedi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AE3AAA" w:rsidP="00A21AF8">
            <w:pPr>
              <w:pStyle w:val="Jobtitle"/>
            </w:pPr>
            <w:r>
              <w:t>SENIOR SOFTWARE DEVELOPER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  <w:bookmarkStart w:id="0" w:name="_GoBack"/>
        <w:bookmarkEnd w:id="0"/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BF0DAF" w:rsidP="00BF0DAF">
            <w:pPr>
              <w:pStyle w:val="Contact"/>
            </w:pP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80EF8C1962A44217A9C41A863F44F32B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08E949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">
                        <v:imagedata r:id="rId12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AE3AAA" w:rsidP="00BF0DAF">
            <w:pPr>
              <w:pStyle w:val="Contact"/>
            </w:pPr>
            <w:r>
              <w:t>trivediahd@outlook.com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187D9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">
                        <v:imagedata r:id="rId15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AE3AAA" w:rsidP="00CD2FD2">
            <w:pPr>
              <w:pStyle w:val="Contact"/>
            </w:pPr>
            <w:r>
              <w:t>Brandon, Florida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934BCC" w:rsidP="00CD2FD2">
            <w:pPr>
              <w:pStyle w:val="Introduction"/>
            </w:pPr>
            <w:r>
              <w:t xml:space="preserve">I am a Senior Developer with extensive industry experience since 1991, mostly as a Lead/Principal level programmer. 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139EA" w:rsidP="00CD2FD2">
            <w:pPr>
              <w:rPr>
                <w:lang w:val="it-IT"/>
              </w:rPr>
            </w:pPr>
            <w:r>
              <w:t>The variety and extent of my industry experience has ensured that I have always been current with the highest business standards and a wide wealth of technology stacks.  I have worked with some of the top IT teams in the country and have benefited from the exposure.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7690349C1EE84D4AB5C9BE9EAB8B07A4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AE3AAA" w:rsidP="001440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596592" wp14:editId="079A6B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1289888</wp:posOffset>
                      </wp:positionV>
                      <wp:extent cx="1759306" cy="163195"/>
                      <wp:effectExtent l="0" t="0" r="0" b="8255"/>
                      <wp:wrapNone/>
                      <wp:docPr id="4" name="Arrow: Pentagon 4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9306" cy="16319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E3AAA" w:rsidRDefault="00AE3AAA" w:rsidP="00AE3AAA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3596592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30" type="#_x0000_t15" style="position:absolute;margin-left:0;margin-top:101.55pt;width:138.55pt;height:1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" adj="20598" fillcolor="#1d3251 [3204]" stroked="f" strokeweight="1pt">
                      <v:textbox>
                        <w:txbxContent>
                          <w:p w:rsidR="00AE3AAA" w:rsidRDefault="00AE3AAA" w:rsidP="00AE3AAA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82BBF8" wp14:editId="0A71EC91">
                      <wp:simplePos x="0" y="0"/>
                      <wp:positionH relativeFrom="column">
                        <wp:posOffset>662025</wp:posOffset>
                      </wp:positionH>
                      <wp:positionV relativeFrom="paragraph">
                        <wp:posOffset>1299083</wp:posOffset>
                      </wp:positionV>
                      <wp:extent cx="761147" cy="163236"/>
                      <wp:effectExtent l="0" t="0" r="0" b="0"/>
                      <wp:wrapNone/>
                      <wp:docPr id="15" name="TextBox 12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1147" cy="1632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E3AAA" w:rsidRDefault="00AE3AAA" w:rsidP="00AE3AAA">
                                  <w:pPr>
                                    <w:pStyle w:val="Skillscore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t>15+ year</w:t>
                                  </w:r>
                                  <w:r>
                                    <w:t>s</w:t>
                                  </w:r>
                                  <w:r w:rsidRPr="00AE3AA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C20916" wp14:editId="00E38E5A">
                                        <wp:extent cx="761365" cy="61483"/>
                                        <wp:effectExtent l="0" t="0" r="635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61365" cy="614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>s</w:t>
                                  </w:r>
                                </w:p>
                                <w:p w:rsidR="00AE3AAA" w:rsidRDefault="00AE3AAA" w:rsidP="00AE3AA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2BBF8" id="TextBox 122" o:spid="_x0000_s1031" type="#_x0000_t202" style="position:absolute;margin-left:52.15pt;margin-top:102.3pt;width:59.9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" filled="f" stroked="f">
                      <v:textbox inset="0,0,0,0">
                        <w:txbxContent>
                          <w:p w:rsidR="00AE3AAA" w:rsidRDefault="00AE3AAA" w:rsidP="00AE3AAA">
                            <w:pPr>
                              <w:pStyle w:val="Skillscor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15+ year</w:t>
                            </w:r>
                            <w:r>
                              <w:t>s</w:t>
                            </w:r>
                            <w:r w:rsidRPr="00AE3AAA">
                              <w:rPr>
                                <w:noProof/>
                              </w:rPr>
                              <w:drawing>
                                <wp:inline distT="0" distB="0" distL="0" distR="0" wp14:anchorId="7AC20916" wp14:editId="00E38E5A">
                                  <wp:extent cx="761365" cy="61483"/>
                                  <wp:effectExtent l="0" t="0" r="63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1365" cy="61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</w:t>
                            </w:r>
                          </w:p>
                          <w:p w:rsidR="00AE3AAA" w:rsidRDefault="00AE3AAA" w:rsidP="00AE3A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072">
              <w:rPr>
                <w:noProof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>Lotus Notes / Domino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78125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AE3AA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15+ years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473"/>
                                  <a:ext cx="2152098" cy="319914"/>
                                  <a:chOff x="502195" y="5339411"/>
                                  <a:chExt cx="2152098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>Java / JVM</w:t>
                                      </w:r>
                                      <w:r w:rsidR="00B65AA9">
                                        <w:t xml:space="preserve"> / JavaScript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11"/>
                                    <a:ext cx="1792223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AE3AA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15+ years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646"/>
                                  <a:ext cx="2152098" cy="320366"/>
                                  <a:chOff x="502195" y="5765028"/>
                                  <a:chExt cx="2152098" cy="32036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65AA9" w:rsidP="008E2197">
                                      <w:pPr>
                                        <w:pStyle w:val="Skill"/>
                                      </w:pPr>
                                      <w:r>
                                        <w:t>Windows Programing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028"/>
                                    <a:ext cx="212089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68599" y="578783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65AA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2</w:t>
                                      </w:r>
                                      <w:r w:rsidR="00934BCC">
                                        <w:t>0</w:t>
                                      </w:r>
                                      <w:r w:rsidR="00AE3AAA">
                                        <w:t>+ years</w:t>
                                      </w:r>
                                      <w:r w:rsidR="00AE3AAA" w:rsidRPr="00AE3AA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761365" cy="61483"/>
                                            <wp:effectExtent l="0" t="0" r="635" b="0"/>
                                            <wp:docPr id="8" name="Picture 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761365" cy="614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="00AE3AAA">
                                        <w:t>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 xml:space="preserve">F# / </w:t>
                                      </w:r>
                                      <w:proofErr w:type="spellStart"/>
                                      <w:r>
                                        <w:t>DotNet</w:t>
                                      </w:r>
                                      <w:proofErr w:type="spellEnd"/>
                                      <w:r>
                                        <w:t xml:space="preserve"> / VB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1358E8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D136EA8B4FF741E48A12F25A091D0B8D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E3AAA" w:rsidP="008E2197">
                                      <w:pPr>
                                        <w:pStyle w:val="Skill"/>
                                      </w:pPr>
                                      <w:r>
                                        <w:t>Database Technologies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9946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E3AA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20+ years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2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">
                      <v:group id="Group 16" o:spid="_x0000_s1033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4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AE3AAA" w:rsidP="008E2197">
                                <w:pPr>
                                  <w:pStyle w:val="Skill"/>
                                </w:pPr>
                                <w:r>
                                  <w:t>Lotus Notes / Domino</w:t>
                                </w:r>
                              </w:p>
                            </w:txbxContent>
                          </v:textbox>
                        </v:shape>
                        <v:rect id="Rectangle 58" o:spid="_x0000_s1035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 id="Arrow: Pentagon 59" o:spid="_x0000_s1036" type="#_x0000_t15" style="position:absolute;left:5021;top:49134;width:1781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" adj="20610" fillcolor="#1d3251 [3204]" stroked="f" strokeweight="1pt"/>
                        <v:shape id="TextBox 58" o:spid="_x0000_s1037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AE3AA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15+ years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8" alt="Skill" style="position:absolute;top:4284;width:21520;height:3199" coordorigin="5021,53394" coordsize="21520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9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"/>
                                </w:pPr>
                                <w:r>
                                  <w:t>Java / JVM</w:t>
                                </w:r>
                                <w:r w:rsidR="00B65AA9">
                                  <w:t xml:space="preserve"> / JavaScript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40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41" type="#_x0000_t15" style="position:absolute;left:5021;top:53394;width:1792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" adj="20616" fillcolor="#1d3251 [3204]" stroked="f" strokeweight="1pt"/>
                        <v:shape id="TextBox 117" o:spid="_x0000_s1042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AE3AA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15+ years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3" alt="Skill" style="position:absolute;top:8566;width:21520;height:3204" coordorigin="5021,57650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B65AA9" w:rsidP="008E2197">
                                <w:pPr>
                                  <w:pStyle w:val="Skill"/>
                                </w:pPr>
                                <w:r>
                                  <w:t>Windows Programing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6" type="#_x0000_t15" style="position:absolute;left:5021;top:57650;width:21209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" adj="20769" fillcolor="#1d3251 [3204]" stroked="f" strokeweight="1pt"/>
                        <v:shape id="_x0000_s1047" type="#_x0000_t202" style="position:absolute;left:11685;top:57878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B65AA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2</w:t>
                                </w:r>
                                <w:r w:rsidR="00934BCC">
                                  <w:t>0</w:t>
                                </w:r>
                                <w:r w:rsidR="00AE3AAA">
                                  <w:t>+ years</w:t>
                                </w:r>
                                <w:r w:rsidR="00AE3AAA" w:rsidRPr="00AE3AAA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761365" cy="61483"/>
                                      <wp:effectExtent l="0" t="0" r="635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61365" cy="614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AE3AAA">
                                  <w:t>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8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9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"/>
                                </w:pPr>
                                <w:r>
                                  <w:t xml:space="preserve">F# / </w:t>
                                </w:r>
                                <w:proofErr w:type="spellStart"/>
                                <w:r>
                                  <w:t>DotNet</w:t>
                                </w:r>
                                <w:proofErr w:type="spellEnd"/>
                                <w:r>
                                  <w:t xml:space="preserve"> / VB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50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shape id="TextBox 127" o:spid="_x0000_s1051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1358E8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D136EA8B4FF741E48A12F25A091D0B8D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2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3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"/>
                                </w:pPr>
                                <w:r>
                                  <w:t>Database Technologies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angle 30" o:spid="_x0000_s1054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5" type="#_x0000_t15" style="position:absolute;left:5021;top:66174;width:209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" adj="20760" fillcolor="#1d3251 [3204]" stroked="f" strokeweight="1pt"/>
                        <v:shape id="TextBox 132" o:spid="_x0000_s1056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AE3AA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20+ years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D948B49D678F47689A148FAD8EE33BA9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934BCC" w:rsidP="008E2197">
            <w:pPr>
              <w:pStyle w:val="Heading2"/>
            </w:pPr>
            <w:r>
              <w:t>BS (Statistics/Mathematics)</w:t>
            </w:r>
          </w:p>
          <w:p w:rsidR="00552F9B" w:rsidRDefault="00934BCC" w:rsidP="00552F9B">
            <w:pPr>
              <w:pStyle w:val="Heading4"/>
            </w:pPr>
            <w:r>
              <w:t>Gujarat University, India</w:t>
            </w:r>
          </w:p>
          <w:p w:rsidR="00552F9B" w:rsidRDefault="00552F9B" w:rsidP="00552F9B"/>
          <w:p w:rsidR="00552F9B" w:rsidRDefault="00934BCC" w:rsidP="00552F9B">
            <w:pPr>
              <w:pStyle w:val="Heading2"/>
            </w:pPr>
            <w:r>
              <w:t>MS (Journalism)</w:t>
            </w:r>
          </w:p>
          <w:p w:rsidR="00552F9B" w:rsidRDefault="00934BCC" w:rsidP="00552F9B">
            <w:pPr>
              <w:pStyle w:val="Heading4"/>
            </w:pPr>
            <w:r>
              <w:t>Temple University, Philadelphia</w:t>
            </w:r>
          </w:p>
          <w:p w:rsidR="00552F9B" w:rsidRDefault="00552F9B" w:rsidP="00552F9B"/>
          <w:p w:rsidR="00552F9B" w:rsidRDefault="00934BCC" w:rsidP="00552F9B">
            <w:pPr>
              <w:pStyle w:val="Heading2"/>
            </w:pPr>
            <w:r>
              <w:t>IBM Principal Application Developer: Lotus Notes/Domino</w:t>
            </w:r>
          </w:p>
          <w:p w:rsidR="00552F9B" w:rsidRDefault="00934BCC" w:rsidP="00552F9B">
            <w:pPr>
              <w:pStyle w:val="Heading4"/>
            </w:pPr>
            <w:r>
              <w:t>Over seven certifications for various versions</w:t>
            </w:r>
          </w:p>
          <w:p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01874977F8414F688B03AF65C4CF67AE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661A90" w:rsidP="00552F9B">
            <w:pPr>
              <w:pStyle w:val="Heading3"/>
            </w:pPr>
            <w:r>
              <w:t>Senior Software Consultant</w:t>
            </w:r>
          </w:p>
          <w:p w:rsidR="006C2DFF" w:rsidRPr="00A6425D" w:rsidRDefault="00661A90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My contracting clients (mostly in the Philadelphia area, but also in Chicago, Nevada and Florida) have included the following: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76"/>
              <w:gridCol w:w="1774"/>
              <w:gridCol w:w="1747"/>
              <w:gridCol w:w="1583"/>
            </w:tblGrid>
            <w:tr w:rsidR="00661A90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:rsidR="00661A90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Pharmaceutical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:rsidR="00661A90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Financial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:rsidR="00661A90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Media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DEDDA" w:themeFill="accent4"/>
                </w:tcPr>
                <w:p w:rsidR="00661A90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Other</w:t>
                  </w:r>
                </w:p>
              </w:tc>
            </w:tr>
            <w:tr w:rsidR="00661A90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Merck &amp; Co.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Fannie Mae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Comcast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US Dept of Energy</w:t>
                  </w:r>
                </w:p>
              </w:tc>
            </w:tr>
            <w:tr w:rsidR="00661A90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Glaxo Smith</w:t>
                  </w:r>
                  <w:r w:rsidRPr="00C7603F">
                    <w:rPr>
                      <w:sz w:val="16"/>
                      <w:szCs w:val="16"/>
                    </w:rPr>
                    <w:t>K</w:t>
                  </w:r>
                  <w:r w:rsidRPr="00C7603F">
                    <w:rPr>
                      <w:sz w:val="16"/>
                      <w:szCs w:val="16"/>
                    </w:rPr>
                    <w:t>line</w:t>
                  </w: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 xml:space="preserve">Chase </w:t>
                  </w:r>
                  <w:r w:rsidR="0023160C">
                    <w:rPr>
                      <w:sz w:val="16"/>
                      <w:szCs w:val="16"/>
                    </w:rPr>
                    <w:t>Manhattan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MLB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23160C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23160C">
                    <w:rPr>
                      <w:sz w:val="16"/>
                      <w:szCs w:val="16"/>
                    </w:rPr>
                    <w:t>ARCO</w:t>
                  </w:r>
                </w:p>
              </w:tc>
            </w:tr>
            <w:tr w:rsidR="00661A90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7603F" w:rsidRDefault="00661A90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Discover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C139EA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ISI</w:t>
                  </w:r>
                  <w:r>
                    <w:rPr>
                      <w:sz w:val="16"/>
                      <w:szCs w:val="16"/>
                    </w:rPr>
                    <w:t xml:space="preserve"> (Thomson Reuters)</w:t>
                  </w: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61A90" w:rsidRPr="0023160C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23160C">
                    <w:rPr>
                      <w:sz w:val="16"/>
                      <w:szCs w:val="16"/>
                    </w:rPr>
                    <w:t xml:space="preserve">Elf </w:t>
                  </w:r>
                  <w:proofErr w:type="spellStart"/>
                  <w:r w:rsidRPr="0023160C">
                    <w:rPr>
                      <w:sz w:val="16"/>
                      <w:szCs w:val="16"/>
                    </w:rPr>
                    <w:t>Atochem</w:t>
                  </w:r>
                  <w:proofErr w:type="spellEnd"/>
                </w:p>
              </w:tc>
            </w:tr>
            <w:tr w:rsidR="00C7603F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Vanguard Financial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Default="0023160C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  <w:r w:rsidRPr="00C139EA">
                    <w:rPr>
                      <w:sz w:val="16"/>
                      <w:szCs w:val="16"/>
                    </w:rPr>
                    <w:t>Temple Univ</w:t>
                  </w:r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</w:tr>
            <w:tr w:rsidR="00C7603F" w:rsidTr="0023160C">
              <w:tc>
                <w:tcPr>
                  <w:tcW w:w="1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P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  <w:rPr>
                      <w:sz w:val="16"/>
                      <w:szCs w:val="16"/>
                    </w:rPr>
                  </w:pPr>
                  <w:r w:rsidRPr="00C7603F">
                    <w:rPr>
                      <w:sz w:val="16"/>
                      <w:szCs w:val="16"/>
                    </w:rPr>
                    <w:t>Reliance Insurance</w:t>
                  </w:r>
                </w:p>
              </w:tc>
              <w:tc>
                <w:tcPr>
                  <w:tcW w:w="1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7603F" w:rsidRDefault="00C7603F" w:rsidP="00661A90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</w:tr>
          </w:tbl>
          <w:p w:rsidR="00A6425D" w:rsidRDefault="00A6425D" w:rsidP="00661A90">
            <w:pPr>
              <w:pStyle w:val="ListBullet"/>
              <w:numPr>
                <w:ilvl w:val="0"/>
                <w:numId w:val="0"/>
              </w:numPr>
            </w:pPr>
          </w:p>
          <w:p w:rsidR="00A6425D" w:rsidRDefault="0023160C" w:rsidP="00A6425D">
            <w:pPr>
              <w:pStyle w:val="Heading3"/>
            </w:pPr>
            <w:r>
              <w:t>In Depth</w:t>
            </w:r>
          </w:p>
          <w:p w:rsidR="0023160C" w:rsidRDefault="0023160C" w:rsidP="00A6425D">
            <w:pPr>
              <w:pStyle w:val="JobDescription"/>
            </w:pPr>
            <w:r>
              <w:t xml:space="preserve">Besides working at contract positions, I have owned my own business, an IBM Business Partner, since 1994.  I have developed and sold software in the US and Europe.  Since the past six years I have been developing a Database Software Product in F#. </w:t>
            </w:r>
          </w:p>
          <w:p w:rsidR="00C31AED" w:rsidRDefault="00C31AED" w:rsidP="00A6425D">
            <w:pPr>
              <w:pStyle w:val="JobDescription"/>
            </w:pPr>
            <w:r>
              <w:t>In most of my consulting jobs I have worked at a Senior Level, including overseeing teams and/or reporting directly to Senior Management.</w:t>
            </w:r>
          </w:p>
          <w:p w:rsidR="00C31AED" w:rsidRDefault="00C31AED" w:rsidP="00A6425D">
            <w:pPr>
              <w:pStyle w:val="JobDescription"/>
            </w:pPr>
            <w:r>
              <w:t>The wealth of my experience has exposed me to in-depth hands-on knowledge and experience which my clients have always valued: I have extended the JDK and written my own modules in JavaScript</w:t>
            </w:r>
            <w:r w:rsidR="00B65AA9">
              <w:t>, F# and more; as well as pushed or pulled data from data warehouses and sources as diverse as SAS/SPSS/JD Edwards/DB2/Oracle and more.</w:t>
            </w:r>
          </w:p>
          <w:p w:rsidR="00B65AA9" w:rsidRDefault="00B65AA9" w:rsidP="00A6425D">
            <w:pPr>
              <w:pStyle w:val="JobDescription"/>
            </w:pPr>
            <w:r>
              <w:t xml:space="preserve">I also have much experience using fairly esoteric technology in the workplace, such as </w:t>
            </w:r>
            <w:proofErr w:type="spellStart"/>
            <w:r>
              <w:t>UnixC</w:t>
            </w:r>
            <w:proofErr w:type="spellEnd"/>
            <w:r>
              <w:t>/Perl/sed/</w:t>
            </w:r>
            <w:proofErr w:type="spellStart"/>
            <w:r>
              <w:t>awk</w:t>
            </w:r>
            <w:proofErr w:type="spellEnd"/>
            <w:r>
              <w:t xml:space="preserve"> which my clients have always appreciated.</w:t>
            </w:r>
          </w:p>
          <w:p w:rsidR="00B65AA9" w:rsidRDefault="00B65AA9" w:rsidP="00A6425D">
            <w:pPr>
              <w:pStyle w:val="JobDescription"/>
            </w:pPr>
            <w:r>
              <w:t>Since using F#, I now consider myself a Functional Programming enthusiast.</w:t>
            </w:r>
          </w:p>
          <w:p w:rsidR="0023160C" w:rsidRPr="006C2DFF" w:rsidRDefault="0023160C" w:rsidP="0023160C">
            <w:pPr>
              <w:pStyle w:val="JobDescription"/>
            </w:pPr>
            <w:r>
              <w:t>I am a US citizen and have worked on a contract for the US Department of Energy which required a Security Clearance (probably no longer active).</w:t>
            </w:r>
          </w:p>
          <w:p w:rsidR="00A6425D" w:rsidRPr="006C2DFF" w:rsidRDefault="00A6425D" w:rsidP="0023160C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5A20B8" w:rsidRDefault="005A20B8"/>
    <w:sectPr w:rsidR="005A20B8" w:rsidSect="00C777FF">
      <w:headerReference w:type="default" r:id="rId17"/>
      <w:footerReference w:type="default" r:id="rId18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AAA" w:rsidRDefault="00AE3AAA" w:rsidP="00B21D64">
      <w:pPr>
        <w:spacing w:after="0" w:line="240" w:lineRule="auto"/>
      </w:pPr>
      <w:r>
        <w:separator/>
      </w:r>
    </w:p>
  </w:endnote>
  <w:endnote w:type="continuationSeparator" w:id="0">
    <w:p w:rsidR="00AE3AAA" w:rsidRDefault="00AE3AAA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1C2DB7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AAA" w:rsidRDefault="00AE3AAA" w:rsidP="00B21D64">
      <w:pPr>
        <w:spacing w:after="0" w:line="240" w:lineRule="auto"/>
      </w:pPr>
      <w:r>
        <w:separator/>
      </w:r>
    </w:p>
  </w:footnote>
  <w:footnote w:type="continuationSeparator" w:id="0">
    <w:p w:rsidR="00AE3AAA" w:rsidRDefault="00AE3AAA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16A406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AA"/>
    <w:rsid w:val="000161E1"/>
    <w:rsid w:val="00021303"/>
    <w:rsid w:val="00107E81"/>
    <w:rsid w:val="001358E8"/>
    <w:rsid w:val="00144072"/>
    <w:rsid w:val="0021475C"/>
    <w:rsid w:val="0023160C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61A90"/>
    <w:rsid w:val="006C2DFF"/>
    <w:rsid w:val="007571B5"/>
    <w:rsid w:val="007772B1"/>
    <w:rsid w:val="008424CE"/>
    <w:rsid w:val="00890F1A"/>
    <w:rsid w:val="008E2197"/>
    <w:rsid w:val="00934BCC"/>
    <w:rsid w:val="00997E86"/>
    <w:rsid w:val="009B7D45"/>
    <w:rsid w:val="00A21AF8"/>
    <w:rsid w:val="00A6425D"/>
    <w:rsid w:val="00A96376"/>
    <w:rsid w:val="00AE3AAA"/>
    <w:rsid w:val="00B03ED5"/>
    <w:rsid w:val="00B21D64"/>
    <w:rsid w:val="00B65AA9"/>
    <w:rsid w:val="00B73E22"/>
    <w:rsid w:val="00BB7CE4"/>
    <w:rsid w:val="00BC33C3"/>
    <w:rsid w:val="00BF0DAF"/>
    <w:rsid w:val="00C05345"/>
    <w:rsid w:val="00C139EA"/>
    <w:rsid w:val="00C31AED"/>
    <w:rsid w:val="00C344AA"/>
    <w:rsid w:val="00C37B1A"/>
    <w:rsid w:val="00C7603F"/>
    <w:rsid w:val="00C777FF"/>
    <w:rsid w:val="00CD2FD2"/>
    <w:rsid w:val="00D12DFD"/>
    <w:rsid w:val="00D553EC"/>
    <w:rsid w:val="00D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et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EF8C1962A44217A9C41A863F44F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2B8D-80F5-4432-A700-F47B74FE2A38}"/>
      </w:docPartPr>
      <w:docPartBody>
        <w:p w:rsidR="00000000" w:rsidRDefault="00345A96">
          <w:pPr>
            <w:pStyle w:val="80EF8C1962A44217A9C41A863F44F32B"/>
          </w:pPr>
          <w:r w:rsidRPr="007772B1">
            <w:t>ABOUT ME</w:t>
          </w:r>
        </w:p>
      </w:docPartBody>
    </w:docPart>
    <w:docPart>
      <w:docPartPr>
        <w:name w:val="7690349C1EE84D4AB5C9BE9EAB8B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12345-D7D4-4366-A0FB-418423A738FB}"/>
      </w:docPartPr>
      <w:docPartBody>
        <w:p w:rsidR="00000000" w:rsidRDefault="00345A96">
          <w:pPr>
            <w:pStyle w:val="7690349C1EE84D4AB5C9BE9EAB8B07A4"/>
          </w:pPr>
          <w:r>
            <w:t>Skills</w:t>
          </w:r>
        </w:p>
      </w:docPartBody>
    </w:docPart>
    <w:docPart>
      <w:docPartPr>
        <w:name w:val="D948B49D678F47689A148FAD8EE33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38BBD-4DC5-4980-BB5E-F7F148AD41D0}"/>
      </w:docPartPr>
      <w:docPartBody>
        <w:p w:rsidR="00000000" w:rsidRDefault="00345A96">
          <w:pPr>
            <w:pStyle w:val="D948B49D678F47689A148FAD8EE33BA9"/>
          </w:pPr>
          <w:r>
            <w:t>Education</w:t>
          </w:r>
        </w:p>
      </w:docPartBody>
    </w:docPart>
    <w:docPart>
      <w:docPartPr>
        <w:name w:val="01874977F8414F688B03AF65C4CF6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46D7A-A65B-42E1-8090-C81708294720}"/>
      </w:docPartPr>
      <w:docPartBody>
        <w:p w:rsidR="00000000" w:rsidRDefault="00345A96">
          <w:pPr>
            <w:pStyle w:val="01874977F8414F688B03AF65C4CF67AE"/>
          </w:pPr>
          <w:r>
            <w:t>Experience</w:t>
          </w:r>
        </w:p>
      </w:docPartBody>
    </w:docPart>
    <w:docPart>
      <w:docPartPr>
        <w:name w:val="D30CCA940DF9403497B1C17E3ED2C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A112-9AA2-45D4-8524-0784C5E5257C}"/>
      </w:docPartPr>
      <w:docPartBody>
        <w:p w:rsidR="00000000" w:rsidRDefault="00345A96">
          <w:pPr>
            <w:pStyle w:val="D30CCA940DF9403497B1C17E3ED2C00F"/>
          </w:pPr>
          <w:r>
            <w:t>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C584EB788149A29BCF1E9C93FA1219">
    <w:name w:val="9AC584EB788149A29BCF1E9C93FA1219"/>
  </w:style>
  <w:style w:type="paragraph" w:customStyle="1" w:styleId="0855F9F9804F4A22A29C1C85CA1BCBE5">
    <w:name w:val="0855F9F9804F4A22A29C1C85CA1BCBE5"/>
  </w:style>
  <w:style w:type="paragraph" w:customStyle="1" w:styleId="07FBA94130824009A4A2B57346FD1585">
    <w:name w:val="07FBA94130824009A4A2B57346FD1585"/>
  </w:style>
  <w:style w:type="paragraph" w:customStyle="1" w:styleId="E2E6E4A089B741949DC48DAC08825B75">
    <w:name w:val="E2E6E4A089B741949DC48DAC08825B75"/>
  </w:style>
  <w:style w:type="paragraph" w:customStyle="1" w:styleId="80EF8C1962A44217A9C41A863F44F32B">
    <w:name w:val="80EF8C1962A44217A9C41A863F44F32B"/>
  </w:style>
  <w:style w:type="paragraph" w:customStyle="1" w:styleId="16AF16C7C72847FA917AD54024FB06D3">
    <w:name w:val="16AF16C7C72847FA917AD54024FB06D3"/>
  </w:style>
  <w:style w:type="paragraph" w:customStyle="1" w:styleId="4BD43FA0897043E1A00D1B2000A9EF62">
    <w:name w:val="4BD43FA0897043E1A00D1B2000A9EF62"/>
  </w:style>
  <w:style w:type="paragraph" w:customStyle="1" w:styleId="E7BADC0ACA9244859D124451931A2A59">
    <w:name w:val="E7BADC0ACA9244859D124451931A2A59"/>
  </w:style>
  <w:style w:type="paragraph" w:customStyle="1" w:styleId="68CD6EF3473945E2969F471232F980EB">
    <w:name w:val="68CD6EF3473945E2969F471232F980EB"/>
  </w:style>
  <w:style w:type="paragraph" w:customStyle="1" w:styleId="35BF240A305547EEA4AF40725E554503">
    <w:name w:val="35BF240A305547EEA4AF40725E554503"/>
  </w:style>
  <w:style w:type="paragraph" w:customStyle="1" w:styleId="36D9D5EE8F4E465BAC075ADD880C3D44">
    <w:name w:val="36D9D5EE8F4E465BAC075ADD880C3D44"/>
  </w:style>
  <w:style w:type="paragraph" w:customStyle="1" w:styleId="E41AA7AD7394456EB63CB556EF0BF0EC">
    <w:name w:val="E41AA7AD7394456EB63CB556EF0BF0EC"/>
  </w:style>
  <w:style w:type="paragraph" w:customStyle="1" w:styleId="7690349C1EE84D4AB5C9BE9EAB8B07A4">
    <w:name w:val="7690349C1EE84D4AB5C9BE9EAB8B07A4"/>
  </w:style>
  <w:style w:type="paragraph" w:customStyle="1" w:styleId="D948B49D678F47689A148FAD8EE33BA9">
    <w:name w:val="D948B49D678F47689A148FAD8EE33BA9"/>
  </w:style>
  <w:style w:type="paragraph" w:customStyle="1" w:styleId="C43C0BDB5CBD4916A66539DA7858F759">
    <w:name w:val="C43C0BDB5CBD4916A66539DA7858F759"/>
  </w:style>
  <w:style w:type="paragraph" w:customStyle="1" w:styleId="0E4B8B34EA1F42E9904DC179BCDBF89C">
    <w:name w:val="0E4B8B34EA1F42E9904DC179BCDBF89C"/>
  </w:style>
  <w:style w:type="paragraph" w:customStyle="1" w:styleId="1B4739EC22BF427C9779C32EDDEAA9DA">
    <w:name w:val="1B4739EC22BF427C9779C32EDDEAA9DA"/>
  </w:style>
  <w:style w:type="paragraph" w:customStyle="1" w:styleId="A76ED81B652A4E219CC6C7F96714A243">
    <w:name w:val="A76ED81B652A4E219CC6C7F96714A243"/>
  </w:style>
  <w:style w:type="paragraph" w:customStyle="1" w:styleId="E0490EB4F8244427AFFDBB6375C1BC70">
    <w:name w:val="E0490EB4F8244427AFFDBB6375C1BC70"/>
  </w:style>
  <w:style w:type="paragraph" w:customStyle="1" w:styleId="5C84E00B84044BD09C47D620FED50511">
    <w:name w:val="5C84E00B84044BD09C47D620FED50511"/>
  </w:style>
  <w:style w:type="paragraph" w:customStyle="1" w:styleId="75B0767F90544534805303267263CDE3">
    <w:name w:val="75B0767F90544534805303267263CDE3"/>
  </w:style>
  <w:style w:type="paragraph" w:customStyle="1" w:styleId="5B1DDEF76AF445558578A538CE5B35AE">
    <w:name w:val="5B1DDEF76AF445558578A538CE5B35AE"/>
  </w:style>
  <w:style w:type="paragraph" w:customStyle="1" w:styleId="680891270D4643D881918142F334BAC3">
    <w:name w:val="680891270D4643D881918142F334BAC3"/>
  </w:style>
  <w:style w:type="paragraph" w:customStyle="1" w:styleId="01874977F8414F688B03AF65C4CF67AE">
    <w:name w:val="01874977F8414F688B03AF65C4CF67AE"/>
  </w:style>
  <w:style w:type="paragraph" w:customStyle="1" w:styleId="80C49BEE74584713861B5E59B03AA22F">
    <w:name w:val="80C49BEE74584713861B5E59B03AA22F"/>
  </w:style>
  <w:style w:type="paragraph" w:customStyle="1" w:styleId="C00DD0E2109349AE9A981B15B7685D96">
    <w:name w:val="C00DD0E2109349AE9A981B15B7685D9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77DE456B07264ADD8CECDD371D393390">
    <w:name w:val="77DE456B07264ADD8CECDD371D393390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C84A3206916D482D94F176A4D3E4F754">
    <w:name w:val="C84A3206916D482D94F176A4D3E4F754"/>
  </w:style>
  <w:style w:type="paragraph" w:customStyle="1" w:styleId="FFF87E365CCB48B9BB3EAEF79AAF548C">
    <w:name w:val="FFF87E365CCB48B9BB3EAEF79AAF548C"/>
  </w:style>
  <w:style w:type="paragraph" w:customStyle="1" w:styleId="2428B43564814254905A872E94F6E639">
    <w:name w:val="2428B43564814254905A872E94F6E639"/>
  </w:style>
  <w:style w:type="paragraph" w:customStyle="1" w:styleId="7B17CB3DA59840C095054F46460CE88F">
    <w:name w:val="7B17CB3DA59840C095054F46460CE88F"/>
  </w:style>
  <w:style w:type="paragraph" w:customStyle="1" w:styleId="F271E9FAC9764731905E681FA48A3279">
    <w:name w:val="F271E9FAC9764731905E681FA48A3279"/>
  </w:style>
  <w:style w:type="paragraph" w:customStyle="1" w:styleId="F34F497D40AA40A3BACFCF3152FC9BFC">
    <w:name w:val="F34F497D40AA40A3BACFCF3152FC9BFC"/>
  </w:style>
  <w:style w:type="paragraph" w:customStyle="1" w:styleId="5D028F405CAE49CDB73509F7CBC416F1">
    <w:name w:val="5D028F405CAE49CDB73509F7CBC416F1"/>
  </w:style>
  <w:style w:type="paragraph" w:customStyle="1" w:styleId="9CF1C3BD5FC44022B8A8AA27CFCADD14">
    <w:name w:val="9CF1C3BD5FC44022B8A8AA27CFCADD14"/>
  </w:style>
  <w:style w:type="paragraph" w:customStyle="1" w:styleId="E742F7FB94424A8AB6EF504876D2C1BE">
    <w:name w:val="E742F7FB94424A8AB6EF504876D2C1BE"/>
  </w:style>
  <w:style w:type="paragraph" w:customStyle="1" w:styleId="D30CCA940DF9403497B1C17E3ED2C00F">
    <w:name w:val="D30CCA940DF9403497B1C17E3ED2C00F"/>
  </w:style>
  <w:style w:type="paragraph" w:customStyle="1" w:styleId="F2CDFD64FC424ECF8600E46D94D7BAF4">
    <w:name w:val="F2CDFD64FC424ECF8600E46D94D7BAF4"/>
  </w:style>
  <w:style w:type="paragraph" w:customStyle="1" w:styleId="F0B72329BE254A7E91B35204E4BB6928">
    <w:name w:val="F0B72329BE254A7E91B35204E4BB6928"/>
  </w:style>
  <w:style w:type="paragraph" w:customStyle="1" w:styleId="ACF82C5AC7F14E91A9C4A3179B6C9F53">
    <w:name w:val="ACF82C5AC7F14E91A9C4A3179B6C9F53"/>
  </w:style>
  <w:style w:type="paragraph" w:customStyle="1" w:styleId="A17AF163406B43A2BEC817E34AADC6A6">
    <w:name w:val="A17AF163406B43A2BEC817E34AADC6A6"/>
  </w:style>
  <w:style w:type="paragraph" w:customStyle="1" w:styleId="E23105C49DD247DAAB92C952F15C6590">
    <w:name w:val="E23105C49DD247DAAB92C952F15C6590"/>
  </w:style>
  <w:style w:type="paragraph" w:customStyle="1" w:styleId="18036208EB884988B675F0670E843CEC">
    <w:name w:val="18036208EB884988B675F0670E843CEC"/>
  </w:style>
  <w:style w:type="paragraph" w:customStyle="1" w:styleId="3F994917C08E42B398A56E617F4D2A6A">
    <w:name w:val="3F994917C08E42B398A56E617F4D2A6A"/>
  </w:style>
  <w:style w:type="paragraph" w:customStyle="1" w:styleId="185ADF9CDEC941EEB273F4CC0F7371C8">
    <w:name w:val="185ADF9CDEC941EEB273F4CC0F7371C8"/>
  </w:style>
  <w:style w:type="paragraph" w:customStyle="1" w:styleId="D136EA8B4FF741E48A12F25A091D0B8D">
    <w:name w:val="D136EA8B4FF741E48A12F25A091D0B8D"/>
  </w:style>
  <w:style w:type="paragraph" w:customStyle="1" w:styleId="388205A0D52D47BD868C290A7C2DF03E">
    <w:name w:val="388205A0D52D47BD868C290A7C2DF03E"/>
  </w:style>
  <w:style w:type="paragraph" w:customStyle="1" w:styleId="A42EE0504589450483C92DEB979D4B82">
    <w:name w:val="A42EE0504589450483C92DEB979D4B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6c05727-aa75-4e4a-9b5f-8a80a1165891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2023-02-04T17:33:00Z</dcterms:created>
  <dcterms:modified xsi:type="dcterms:W3CDTF">2023-02-04T18:22:00Z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