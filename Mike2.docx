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943A60">
        <w:tc>
          <w:tcPr>
            <w:tcW w:w="5008" w:type="dxa"/>
            <w:vAlign w:val="bottom"/>
          </w:tcPr>
          <w:p w:rsidR="00C84833" w:rsidRDefault="00943A60" w:rsidP="00C84833">
            <w:pPr>
              <w:pStyle w:val="Title"/>
            </w:pPr>
            <w:r>
              <w:t>Mike</w:t>
            </w:r>
            <w:r w:rsidR="00D92B95">
              <w:br/>
            </w:r>
            <w:r>
              <w:t>Trivedi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943A60" w:rsidP="004E2970">
                  <w:pPr>
                    <w:pStyle w:val="ContactInfo"/>
                  </w:pPr>
                  <w:r>
                    <w:rPr>
                      <w:sz w:val="18"/>
                    </w:rPr>
                    <w:t>Tampa</w:t>
                  </w:r>
                  <w:r w:rsidR="005C71B0">
                    <w:rPr>
                      <w:sz w:val="18"/>
                    </w:rPr>
                    <w:t xml:space="preserve">, </w:t>
                  </w:r>
                  <w:r>
                    <w:rPr>
                      <w:sz w:val="18"/>
                    </w:rPr>
                    <w:t>Florida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EEADDBF" wp14:editId="0349C766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95E8F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653F60" w:rsidP="00932D92">
                  <w:pPr>
                    <w:pStyle w:val="ContactInfo"/>
                  </w:pPr>
                  <w:r>
                    <w:rPr>
                      <w:sz w:val="18"/>
                    </w:rPr>
                    <w:t>Will Relocate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653F60" w:rsidP="00932D92">
                  <w:pPr>
                    <w:pStyle w:val="Icons"/>
                  </w:pPr>
                  <w:r>
                    <w:rPr>
                      <w:noProof/>
                    </w:rPr>
                    <w:drawing>
                      <wp:inline distT="0" distB="0" distL="0" distR="0" wp14:anchorId="141DDBD4" wp14:editId="58871248">
                        <wp:extent cx="155448" cy="155448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943A60" w:rsidP="00932D92">
                  <w:pPr>
                    <w:pStyle w:val="ContactInfo"/>
                  </w:pPr>
                  <w:r>
                    <w:rPr>
                      <w:rFonts w:ascii="Calibri" w:eastAsia="Times New Roman" w:hAnsi="Calibri" w:cs="Calibri"/>
                      <w:sz w:val="18"/>
                    </w:rPr>
                    <w:t>trivediahd</w:t>
                  </w:r>
                  <w:r w:rsidR="007F3012" w:rsidRPr="007F3012">
                    <w:rPr>
                      <w:rFonts w:ascii="Calibri" w:eastAsia="Times New Roman" w:hAnsi="Calibri" w:cs="Calibri"/>
                      <w:sz w:val="18"/>
                    </w:rPr>
                    <w:t>@</w:t>
                  </w:r>
                  <w:r>
                    <w:rPr>
                      <w:rFonts w:ascii="Calibri" w:eastAsia="Times New Roman" w:hAnsi="Calibri" w:cs="Calibri"/>
                      <w:sz w:val="18"/>
                    </w:rPr>
                    <w:t>outlook</w:t>
                  </w:r>
                  <w:r w:rsidR="007F3012" w:rsidRPr="007F3012">
                    <w:rPr>
                      <w:rFonts w:ascii="Calibri" w:eastAsia="Times New Roman" w:hAnsi="Calibri" w:cs="Calibri"/>
                      <w:sz w:val="18"/>
                    </w:rPr>
                    <w:t>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BB0BBA" wp14:editId="1DBDBAC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CE213B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7F3012" w:rsidP="00932D92">
                  <w:pPr>
                    <w:pStyle w:val="ContactInfo"/>
                  </w:pPr>
                  <w:r w:rsidRPr="007F3012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www.linkedin.com/in/</w:t>
                  </w:r>
                  <w:r w:rsidR="00943A60" w:rsidRPr="00943A60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miketriv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B461AE" wp14:editId="2D1418D1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261269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364C82" w:rsidRDefault="00364C82" w:rsidP="00FF1889">
      <w:r>
        <w:t xml:space="preserve">Mike’s LinkedIn page is </w:t>
      </w:r>
      <w:r w:rsidRPr="006F6DBC">
        <w:rPr>
          <w:b/>
        </w:rPr>
        <w:t>not current</w:t>
      </w:r>
      <w:r>
        <w:t>; it was hacked in 2016 and has not been updated since.</w:t>
      </w:r>
    </w:p>
    <w:p w:rsidR="00364C82" w:rsidRDefault="00364C82" w:rsidP="00FF1889">
      <w:r>
        <w:t xml:space="preserve">From </w:t>
      </w:r>
      <w:r w:rsidRPr="00364C82">
        <w:rPr>
          <w:u w:val="single"/>
        </w:rPr>
        <w:t xml:space="preserve">March 2016 until </w:t>
      </w:r>
      <w:r>
        <w:rPr>
          <w:u w:val="single"/>
        </w:rPr>
        <w:t xml:space="preserve">Sept </w:t>
      </w:r>
      <w:r w:rsidRPr="00364C82">
        <w:rPr>
          <w:u w:val="single"/>
        </w:rPr>
        <w:t>2023</w:t>
      </w:r>
      <w:r>
        <w:t xml:space="preserve">, Mike has been </w:t>
      </w:r>
      <w:r w:rsidRPr="00364C82">
        <w:rPr>
          <w:b/>
        </w:rPr>
        <w:t>CTO</w:t>
      </w:r>
      <w:r>
        <w:t xml:space="preserve"> at a privately held </w:t>
      </w:r>
      <w:proofErr w:type="spellStart"/>
      <w:r w:rsidRPr="00364C82">
        <w:rPr>
          <w:b/>
        </w:rPr>
        <w:t>NoCode</w:t>
      </w:r>
      <w:proofErr w:type="spellEnd"/>
      <w:r w:rsidRPr="00364C82">
        <w:rPr>
          <w:b/>
        </w:rPr>
        <w:t xml:space="preserve"> NoSQL DBaaS</w:t>
      </w:r>
      <w:r>
        <w:t xml:space="preserve"> startup.</w:t>
      </w:r>
    </w:p>
    <w:p w:rsidR="00364C82" w:rsidRDefault="00364C82" w:rsidP="00FF1889">
      <w:r>
        <w:t>The diagram below should serve to give you an overview what he has been working on during these years.  Mike will be happy to elaborate on any details of interest.</w:t>
      </w:r>
    </w:p>
    <w:p w:rsidR="0030756D" w:rsidRDefault="00364C82" w:rsidP="00FB29C7">
      <w:pPr>
        <w:pStyle w:val="Heading3"/>
      </w:pPr>
      <w:r w:rsidRPr="00364C82">
        <w:rPr>
          <w:noProof/>
        </w:rPr>
        <w:drawing>
          <wp:inline distT="0" distB="0" distL="0" distR="0" wp14:anchorId="74A66B22" wp14:editId="16CD3328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82" w:rsidRDefault="00364C82" w:rsidP="00611AFB"/>
    <w:p w:rsidR="00B05462" w:rsidRDefault="00B05462" w:rsidP="00611AFB">
      <w:r>
        <w:t xml:space="preserve">Some of the technologies used in this project include </w:t>
      </w:r>
      <w:r w:rsidRPr="006F6DBC">
        <w:rPr>
          <w:b/>
        </w:rPr>
        <w:t>MongoDB</w:t>
      </w:r>
      <w:r>
        <w:t xml:space="preserve"> and </w:t>
      </w:r>
      <w:r w:rsidRPr="006F6DBC">
        <w:rPr>
          <w:b/>
        </w:rPr>
        <w:t>F#</w:t>
      </w:r>
      <w:r>
        <w:t xml:space="preserve"> ports of the popular </w:t>
      </w:r>
      <w:r w:rsidRPr="006F6DBC">
        <w:rPr>
          <w:b/>
        </w:rPr>
        <w:t>Haskell</w:t>
      </w:r>
      <w:r>
        <w:t xml:space="preserve"> FP libraries (Parsec, </w:t>
      </w:r>
      <w:proofErr w:type="spellStart"/>
      <w:r>
        <w:t>QuickCheck</w:t>
      </w:r>
      <w:proofErr w:type="spellEnd"/>
      <w:r>
        <w:t xml:space="preserve"> etc.)</w:t>
      </w:r>
    </w:p>
    <w:p w:rsidR="00611AFB" w:rsidRPr="001264FB" w:rsidRDefault="00611AFB" w:rsidP="00611AFB">
      <w:r>
        <w:t xml:space="preserve">Work </w:t>
      </w:r>
      <w:r w:rsidR="00B05462">
        <w:t>for th</w:t>
      </w:r>
      <w:r>
        <w:t xml:space="preserve">e startup </w:t>
      </w:r>
      <w:r w:rsidR="00B05462">
        <w:t xml:space="preserve">continues in piecemeal but </w:t>
      </w:r>
      <w:r>
        <w:t xml:space="preserve">is </w:t>
      </w:r>
      <w:r w:rsidR="00B05462">
        <w:t xml:space="preserve">likely to be held up for the </w:t>
      </w:r>
      <w:r w:rsidR="006F6DBC">
        <w:t>foreseeable</w:t>
      </w:r>
      <w:r w:rsidR="00B05462">
        <w:t xml:space="preserve"> future pending Venture Capital infusion.</w:t>
      </w:r>
      <w:bookmarkStart w:id="0" w:name="_GoBack"/>
      <w:bookmarkEnd w:id="0"/>
    </w:p>
    <w:sectPr w:rsidR="00611AFB" w:rsidRPr="001264FB" w:rsidSect="00F439C9">
      <w:footerReference w:type="default" r:id="rId14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883" w:rsidRDefault="00C70883" w:rsidP="00725803">
      <w:pPr>
        <w:spacing w:after="0"/>
      </w:pPr>
      <w:r>
        <w:separator/>
      </w:r>
    </w:p>
  </w:endnote>
  <w:endnote w:type="continuationSeparator" w:id="0">
    <w:p w:rsidR="00C70883" w:rsidRDefault="00C7088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883" w:rsidRDefault="00C70883" w:rsidP="00725803">
      <w:pPr>
        <w:spacing w:after="0"/>
      </w:pPr>
      <w:r>
        <w:separator/>
      </w:r>
    </w:p>
  </w:footnote>
  <w:footnote w:type="continuationSeparator" w:id="0">
    <w:p w:rsidR="00C70883" w:rsidRDefault="00C7088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60"/>
    <w:rsid w:val="000126EE"/>
    <w:rsid w:val="00025E77"/>
    <w:rsid w:val="00027312"/>
    <w:rsid w:val="00061AE7"/>
    <w:rsid w:val="000645F2"/>
    <w:rsid w:val="00067AE4"/>
    <w:rsid w:val="00082F03"/>
    <w:rsid w:val="000835A0"/>
    <w:rsid w:val="000934A2"/>
    <w:rsid w:val="00144D98"/>
    <w:rsid w:val="001B0955"/>
    <w:rsid w:val="00227784"/>
    <w:rsid w:val="0023705D"/>
    <w:rsid w:val="00250A31"/>
    <w:rsid w:val="00251C13"/>
    <w:rsid w:val="00287E90"/>
    <w:rsid w:val="002922D0"/>
    <w:rsid w:val="002F088F"/>
    <w:rsid w:val="0030756D"/>
    <w:rsid w:val="00340B03"/>
    <w:rsid w:val="00364C82"/>
    <w:rsid w:val="00380AE7"/>
    <w:rsid w:val="003953FC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C71B0"/>
    <w:rsid w:val="00611AFB"/>
    <w:rsid w:val="00611B37"/>
    <w:rsid w:val="006252B4"/>
    <w:rsid w:val="00646BA2"/>
    <w:rsid w:val="00653F60"/>
    <w:rsid w:val="00675EA0"/>
    <w:rsid w:val="006C08A0"/>
    <w:rsid w:val="006C47D8"/>
    <w:rsid w:val="006D2D08"/>
    <w:rsid w:val="006F26A2"/>
    <w:rsid w:val="006F6DBC"/>
    <w:rsid w:val="0070237E"/>
    <w:rsid w:val="00725803"/>
    <w:rsid w:val="00725CB5"/>
    <w:rsid w:val="007307A3"/>
    <w:rsid w:val="00752315"/>
    <w:rsid w:val="007C211F"/>
    <w:rsid w:val="007C26CB"/>
    <w:rsid w:val="007F3012"/>
    <w:rsid w:val="00827471"/>
    <w:rsid w:val="00857E6B"/>
    <w:rsid w:val="008968C4"/>
    <w:rsid w:val="008D31BD"/>
    <w:rsid w:val="008D7C1C"/>
    <w:rsid w:val="0092291B"/>
    <w:rsid w:val="00932D92"/>
    <w:rsid w:val="00943A60"/>
    <w:rsid w:val="0095272C"/>
    <w:rsid w:val="00972024"/>
    <w:rsid w:val="009F04D2"/>
    <w:rsid w:val="009F2BA7"/>
    <w:rsid w:val="009F6DA0"/>
    <w:rsid w:val="00A01182"/>
    <w:rsid w:val="00A05B3D"/>
    <w:rsid w:val="00A06309"/>
    <w:rsid w:val="00AD13CB"/>
    <w:rsid w:val="00AD3FD8"/>
    <w:rsid w:val="00B05462"/>
    <w:rsid w:val="00B370A8"/>
    <w:rsid w:val="00B6543F"/>
    <w:rsid w:val="00B82EBE"/>
    <w:rsid w:val="00BC7376"/>
    <w:rsid w:val="00BD669A"/>
    <w:rsid w:val="00C13F2B"/>
    <w:rsid w:val="00C43D65"/>
    <w:rsid w:val="00C70883"/>
    <w:rsid w:val="00C84833"/>
    <w:rsid w:val="00C9044F"/>
    <w:rsid w:val="00D2420D"/>
    <w:rsid w:val="00D30382"/>
    <w:rsid w:val="00D413F9"/>
    <w:rsid w:val="00D44E50"/>
    <w:rsid w:val="00D90060"/>
    <w:rsid w:val="00D92B95"/>
    <w:rsid w:val="00DA49CD"/>
    <w:rsid w:val="00DC6B2F"/>
    <w:rsid w:val="00E03F71"/>
    <w:rsid w:val="00E154B5"/>
    <w:rsid w:val="00E232F0"/>
    <w:rsid w:val="00E52791"/>
    <w:rsid w:val="00E83195"/>
    <w:rsid w:val="00F00A4F"/>
    <w:rsid w:val="00F33CD8"/>
    <w:rsid w:val="00F439C9"/>
    <w:rsid w:val="00FB29C7"/>
    <w:rsid w:val="00FD1DE2"/>
    <w:rsid w:val="00FE7470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ets\AppData\Roaming\Microsoft\Templates\ATS%20clas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3010842-6286-4B40-A30E-1BA4FB7E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2023-09-20T18:03:00Z</dcterms:created>
  <dcterms:modified xsi:type="dcterms:W3CDTF">2023-09-20T18:03:00Z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